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F3" w:rsidRDefault="00527947">
      <w:pPr>
        <w:pStyle w:val="Title"/>
      </w:pPr>
      <w:proofErr w:type="spellStart"/>
      <w:r>
        <w:t>Jets_Repor</w:t>
      </w:r>
      <w:bookmarkStart w:id="0" w:name="_GoBack"/>
      <w:bookmarkEnd w:id="0"/>
      <w:r>
        <w:t>ting</w:t>
      </w:r>
      <w:proofErr w:type="spellEnd"/>
      <w:r w:rsidR="00A47279">
        <w:t xml:space="preserve"> Instructions</w:t>
      </w:r>
    </w:p>
    <w:p w:rsidR="00A47279" w:rsidRDefault="00A47279" w:rsidP="00A47279">
      <w:pPr>
        <w:pStyle w:val="Heading1"/>
      </w:pPr>
      <w:r>
        <w:t>Data In</w:t>
      </w:r>
    </w:p>
    <w:p w:rsidR="00A82C4F" w:rsidRDefault="00A82C4F" w:rsidP="00DF1032">
      <w:pPr>
        <w:pStyle w:val="Heading2"/>
      </w:pPr>
      <w:r>
        <w:t>Person</w:t>
      </w:r>
    </w:p>
    <w:p w:rsidR="00A82C4F" w:rsidRDefault="00A82C4F" w:rsidP="00A82C4F">
      <w:pPr>
        <w:pStyle w:val="ListParagraph"/>
        <w:numPr>
          <w:ilvl w:val="0"/>
          <w:numId w:val="15"/>
        </w:numPr>
      </w:pPr>
      <w:r>
        <w:t xml:space="preserve">Person table must be manually maintained.  It is used to link JIRA data to </w:t>
      </w:r>
      <w:proofErr w:type="spellStart"/>
      <w:r>
        <w:t>Deltek</w:t>
      </w:r>
      <w:proofErr w:type="spellEnd"/>
      <w:r>
        <w:t xml:space="preserve"> data.</w:t>
      </w:r>
    </w:p>
    <w:p w:rsidR="00A82C4F" w:rsidRDefault="00A82C4F" w:rsidP="00A82C4F">
      <w:pPr>
        <w:pStyle w:val="ListParagraph"/>
        <w:numPr>
          <w:ilvl w:val="0"/>
          <w:numId w:val="15"/>
        </w:numPr>
      </w:pPr>
      <w:r>
        <w:t>Maintain person.xls file in folder _data/person/person.xls</w:t>
      </w:r>
    </w:p>
    <w:p w:rsidR="00A82C4F" w:rsidRDefault="00A82C4F" w:rsidP="00A82C4F">
      <w:pPr>
        <w:pStyle w:val="ListParagraph"/>
        <w:numPr>
          <w:ilvl w:val="0"/>
          <w:numId w:val="15"/>
        </w:numPr>
      </w:pPr>
      <w:r>
        <w:t>To update person table run “</w:t>
      </w:r>
      <w:proofErr w:type="spellStart"/>
      <w:r w:rsidRPr="00A82C4F">
        <w:t>Deltek_to_Person.ktr</w:t>
      </w:r>
      <w:proofErr w:type="spellEnd"/>
      <w:r>
        <w:t>”.</w:t>
      </w:r>
    </w:p>
    <w:p w:rsidR="00A82C4F" w:rsidRDefault="00A82C4F" w:rsidP="00A82C4F">
      <w:pPr>
        <w:pStyle w:val="IntenseQuote"/>
        <w:jc w:val="left"/>
      </w:pPr>
      <w:r>
        <w:t>Note: Person must be updated/maintained to produce accurate and consistent reports.</w:t>
      </w:r>
    </w:p>
    <w:p w:rsidR="00A82C4F" w:rsidRDefault="00A82C4F" w:rsidP="00A82C4F"/>
    <w:p w:rsidR="00A82C4F" w:rsidRPr="00A82C4F" w:rsidRDefault="00A82C4F" w:rsidP="00A82C4F">
      <w:pPr>
        <w:ind w:left="576"/>
      </w:pPr>
      <w:r>
        <w:rPr>
          <w:noProof/>
          <w:lang w:eastAsia="en-US"/>
        </w:rPr>
        <w:drawing>
          <wp:inline distT="0" distB="0" distL="0" distR="0" wp14:anchorId="03E751EA" wp14:editId="29B2AC32">
            <wp:extent cx="59436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32" w:rsidRDefault="00A47279" w:rsidP="00DF1032">
      <w:pPr>
        <w:pStyle w:val="Heading2"/>
      </w:pPr>
      <w:r>
        <w:t>Jira</w:t>
      </w:r>
    </w:p>
    <w:p w:rsidR="00DF1032" w:rsidRDefault="00DF1032" w:rsidP="00DF1032">
      <w:pPr>
        <w:pStyle w:val="ListParagraph"/>
        <w:numPr>
          <w:ilvl w:val="0"/>
          <w:numId w:val="13"/>
        </w:numPr>
      </w:pPr>
      <w:r>
        <w:t>Expo</w:t>
      </w:r>
      <w:r w:rsidR="00F47263">
        <w:t>rt JIRA data as excel .</w:t>
      </w:r>
      <w:proofErr w:type="spellStart"/>
      <w:r w:rsidR="00F47263">
        <w:t>xls</w:t>
      </w:r>
      <w:proofErr w:type="spellEnd"/>
      <w:r w:rsidR="00F47263">
        <w:t xml:space="preserve"> file</w:t>
      </w:r>
      <w:r>
        <w:t>.  Naming convention – “</w:t>
      </w:r>
      <w:proofErr w:type="spellStart"/>
      <w:r>
        <w:t>J</w:t>
      </w:r>
      <w:r w:rsidRPr="00DF1032">
        <w:t>IRA_All_Project_YYYYMMDD</w:t>
      </w:r>
      <w:proofErr w:type="spellEnd"/>
      <w:r>
        <w:t>”</w:t>
      </w:r>
    </w:p>
    <w:p w:rsidR="00DF1032" w:rsidRDefault="00DF1032" w:rsidP="00DF1032">
      <w:pPr>
        <w:pStyle w:val="ListParagraph"/>
        <w:numPr>
          <w:ilvl w:val="0"/>
          <w:numId w:val="13"/>
        </w:numPr>
      </w:pPr>
      <w:r>
        <w:t>Place file in folder _data/</w:t>
      </w:r>
      <w:proofErr w:type="spellStart"/>
      <w:r>
        <w:t>jira</w:t>
      </w:r>
      <w:proofErr w:type="spellEnd"/>
    </w:p>
    <w:p w:rsidR="00DF1032" w:rsidRDefault="00DF1032" w:rsidP="00DF1032">
      <w:pPr>
        <w:pStyle w:val="ListParagraph"/>
        <w:numPr>
          <w:ilvl w:val="0"/>
          <w:numId w:val="13"/>
        </w:numPr>
      </w:pPr>
      <w:r>
        <w:t>Add file to “</w:t>
      </w:r>
      <w:r w:rsidRPr="00DF1032">
        <w:t xml:space="preserve">Excel Input </w:t>
      </w:r>
      <w:proofErr w:type="spellStart"/>
      <w:r w:rsidRPr="00DF1032">
        <w:t>JIRA_All_Project_YYYYMMDD</w:t>
      </w:r>
      <w:proofErr w:type="spellEnd"/>
      <w:r>
        <w:t xml:space="preserve">” step in the “ </w:t>
      </w:r>
      <w:proofErr w:type="spellStart"/>
      <w:r w:rsidRPr="00DF1032">
        <w:t>JIRA_to_Work_Log_Hours.ktr</w:t>
      </w:r>
      <w:proofErr w:type="spellEnd"/>
      <w:r>
        <w:t>”</w:t>
      </w:r>
    </w:p>
    <w:p w:rsidR="006E7BF3" w:rsidRDefault="006E7BF3" w:rsidP="006E7BF3">
      <w:pPr>
        <w:pStyle w:val="ListParagraph"/>
        <w:numPr>
          <w:ilvl w:val="1"/>
          <w:numId w:val="13"/>
        </w:numPr>
      </w:pPr>
      <w:r>
        <w:t>Add file</w:t>
      </w:r>
    </w:p>
    <w:p w:rsidR="006E7BF3" w:rsidRDefault="006E7BF3" w:rsidP="006E7BF3">
      <w:pPr>
        <w:pStyle w:val="ListParagraph"/>
        <w:numPr>
          <w:ilvl w:val="1"/>
          <w:numId w:val="13"/>
        </w:numPr>
      </w:pPr>
      <w:r>
        <w:t>Set Sheet name</w:t>
      </w:r>
    </w:p>
    <w:p w:rsidR="006E7BF3" w:rsidRDefault="006E7BF3" w:rsidP="006E7BF3">
      <w:pPr>
        <w:pStyle w:val="ListParagraph"/>
        <w:numPr>
          <w:ilvl w:val="1"/>
          <w:numId w:val="13"/>
        </w:numPr>
      </w:pPr>
      <w:r>
        <w:t>Confirm Fields</w:t>
      </w:r>
    </w:p>
    <w:p w:rsidR="00157053" w:rsidRDefault="00DF1032" w:rsidP="00DF1032">
      <w:pPr>
        <w:pStyle w:val="ListParagraph"/>
        <w:numPr>
          <w:ilvl w:val="0"/>
          <w:numId w:val="13"/>
        </w:numPr>
      </w:pPr>
      <w:r>
        <w:t xml:space="preserve">Execute “ </w:t>
      </w:r>
      <w:proofErr w:type="spellStart"/>
      <w:r w:rsidRPr="00DF1032">
        <w:t>JIRA_to_Work_Log_Hours.ktr</w:t>
      </w:r>
      <w:proofErr w:type="spellEnd"/>
      <w:r>
        <w:t>”</w:t>
      </w:r>
    </w:p>
    <w:p w:rsidR="00F47263" w:rsidRDefault="00F47263" w:rsidP="00F47263">
      <w:pPr>
        <w:pStyle w:val="ListParagraph"/>
        <w:numPr>
          <w:ilvl w:val="1"/>
          <w:numId w:val="13"/>
        </w:numPr>
      </w:pPr>
      <w:r>
        <w:t xml:space="preserve">This will populate the </w:t>
      </w:r>
      <w:proofErr w:type="spellStart"/>
      <w:r>
        <w:t>jets_reporting</w:t>
      </w:r>
      <w:proofErr w:type="spellEnd"/>
      <w:r>
        <w:t xml:space="preserve">. </w:t>
      </w:r>
      <w:proofErr w:type="spellStart"/>
      <w:r>
        <w:t>jira_logged_work</w:t>
      </w:r>
      <w:proofErr w:type="spellEnd"/>
      <w:r>
        <w:t xml:space="preserve"> table</w:t>
      </w:r>
    </w:p>
    <w:p w:rsidR="00F47263" w:rsidRDefault="00F47263" w:rsidP="00F47263">
      <w:pPr>
        <w:pStyle w:val="ListParagraph"/>
      </w:pPr>
    </w:p>
    <w:p w:rsidR="006E7BF3" w:rsidRDefault="006E7BF3" w:rsidP="006E7BF3">
      <w:pPr>
        <w:pStyle w:val="IntenseQuote"/>
        <w:jc w:val="left"/>
      </w:pPr>
      <w:r>
        <w:t xml:space="preserve">Data </w:t>
      </w:r>
      <w:r w:rsidR="00F47263">
        <w:t>format for</w:t>
      </w:r>
      <w:r>
        <w:t xml:space="preserve"> </w:t>
      </w:r>
      <w:proofErr w:type="gramStart"/>
      <w:r>
        <w:t>the  JIRA</w:t>
      </w:r>
      <w:proofErr w:type="gramEnd"/>
      <w:r>
        <w:t xml:space="preserve"> </w:t>
      </w:r>
      <w:proofErr w:type="spellStart"/>
      <w:r>
        <w:t>xls</w:t>
      </w:r>
      <w:proofErr w:type="spellEnd"/>
      <w:r>
        <w:t xml:space="preserve">  data must follow the below format.   Please remove any additional columns </w:t>
      </w:r>
      <w:r w:rsidR="00F47263">
        <w:t>and total</w:t>
      </w:r>
      <w:r>
        <w:t xml:space="preserve"> rows at the end the file</w:t>
      </w:r>
    </w:p>
    <w:p w:rsidR="006E7BF3" w:rsidRPr="006E7BF3" w:rsidRDefault="006E7BF3" w:rsidP="006E7BF3">
      <w:pPr>
        <w:ind w:left="576"/>
      </w:pPr>
      <w:r>
        <w:rPr>
          <w:noProof/>
          <w:lang w:eastAsia="en-US"/>
        </w:rPr>
        <w:lastRenderedPageBreak/>
        <w:drawing>
          <wp:inline distT="0" distB="0" distL="0" distR="0" wp14:anchorId="0AB7DDC4" wp14:editId="45A37CBC">
            <wp:extent cx="5810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63" w:rsidRDefault="00F4726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:rsidR="00F47263" w:rsidRDefault="00F47263" w:rsidP="00F47263">
      <w:pPr>
        <w:pStyle w:val="Heading2"/>
      </w:pPr>
      <w:proofErr w:type="spellStart"/>
      <w:r>
        <w:t>Deltek</w:t>
      </w:r>
      <w:proofErr w:type="spellEnd"/>
    </w:p>
    <w:p w:rsidR="00F47263" w:rsidRDefault="00F47263" w:rsidP="00F47263">
      <w:pPr>
        <w:pStyle w:val="ListParagraph"/>
        <w:numPr>
          <w:ilvl w:val="0"/>
          <w:numId w:val="13"/>
        </w:numPr>
      </w:pPr>
      <w:r>
        <w:t xml:space="preserve">Export </w:t>
      </w:r>
      <w:proofErr w:type="spellStart"/>
      <w:r>
        <w:t>Deltek</w:t>
      </w:r>
      <w:proofErr w:type="spellEnd"/>
      <w:r>
        <w:t xml:space="preserve"> data as excel .</w:t>
      </w:r>
      <w:proofErr w:type="spellStart"/>
      <w:r>
        <w:t>xls</w:t>
      </w:r>
      <w:proofErr w:type="spellEnd"/>
      <w:r>
        <w:t xml:space="preserve"> file.  Naming convention – “</w:t>
      </w:r>
      <w:proofErr w:type="spellStart"/>
      <w:r>
        <w:t>jets_deltek</w:t>
      </w:r>
      <w:r w:rsidRPr="00DF1032">
        <w:t>_YYYYMMDD</w:t>
      </w:r>
      <w:proofErr w:type="spellEnd"/>
      <w:r>
        <w:t>”</w:t>
      </w:r>
    </w:p>
    <w:p w:rsidR="00F47263" w:rsidRDefault="00F47263" w:rsidP="00F47263">
      <w:pPr>
        <w:pStyle w:val="ListParagraph"/>
        <w:numPr>
          <w:ilvl w:val="0"/>
          <w:numId w:val="13"/>
        </w:numPr>
      </w:pPr>
      <w:r>
        <w:t>Place file in folder _data/</w:t>
      </w:r>
      <w:proofErr w:type="spellStart"/>
      <w:r>
        <w:t>deltek</w:t>
      </w:r>
      <w:proofErr w:type="spellEnd"/>
    </w:p>
    <w:p w:rsidR="00F47263" w:rsidRDefault="00F47263" w:rsidP="00F47263">
      <w:pPr>
        <w:pStyle w:val="ListParagraph"/>
        <w:numPr>
          <w:ilvl w:val="0"/>
          <w:numId w:val="13"/>
        </w:numPr>
      </w:pPr>
      <w:r>
        <w:t>Add file to “</w:t>
      </w:r>
      <w:r w:rsidRPr="00F47263">
        <w:t>Microsoft Excel Input jets_deltek_YYYYMMDD.xls</w:t>
      </w:r>
      <w:r>
        <w:t>” step in the “</w:t>
      </w:r>
      <w:proofErr w:type="spellStart"/>
      <w:r w:rsidRPr="00F47263">
        <w:t>Deltek_to_Enter_Labor_Hours.ktr</w:t>
      </w:r>
      <w:proofErr w:type="spellEnd"/>
      <w:r>
        <w:t>”</w:t>
      </w:r>
    </w:p>
    <w:p w:rsidR="00F47263" w:rsidRDefault="00F47263" w:rsidP="00F47263">
      <w:pPr>
        <w:pStyle w:val="ListParagraph"/>
        <w:numPr>
          <w:ilvl w:val="1"/>
          <w:numId w:val="13"/>
        </w:numPr>
      </w:pPr>
      <w:r>
        <w:t>Add file</w:t>
      </w:r>
    </w:p>
    <w:p w:rsidR="00F47263" w:rsidRDefault="00F47263" w:rsidP="00F47263">
      <w:pPr>
        <w:pStyle w:val="ListParagraph"/>
        <w:numPr>
          <w:ilvl w:val="1"/>
          <w:numId w:val="13"/>
        </w:numPr>
      </w:pPr>
      <w:r>
        <w:t>Set Sheet name</w:t>
      </w:r>
    </w:p>
    <w:p w:rsidR="00F47263" w:rsidRDefault="00F47263" w:rsidP="00F47263">
      <w:pPr>
        <w:pStyle w:val="ListParagraph"/>
        <w:numPr>
          <w:ilvl w:val="1"/>
          <w:numId w:val="13"/>
        </w:numPr>
      </w:pPr>
      <w:r>
        <w:t>Confirm Fields</w:t>
      </w:r>
    </w:p>
    <w:p w:rsidR="00F47263" w:rsidRDefault="00F47263" w:rsidP="00F47263">
      <w:pPr>
        <w:pStyle w:val="ListParagraph"/>
        <w:numPr>
          <w:ilvl w:val="0"/>
          <w:numId w:val="13"/>
        </w:numPr>
      </w:pPr>
      <w:r>
        <w:t>Execute “</w:t>
      </w:r>
      <w:proofErr w:type="spellStart"/>
      <w:r w:rsidRPr="00F47263">
        <w:t>Deltek_to_Enter_Labor_Hours.ktr</w:t>
      </w:r>
      <w:proofErr w:type="spellEnd"/>
      <w:r>
        <w:t xml:space="preserve">”.  </w:t>
      </w:r>
    </w:p>
    <w:p w:rsidR="00F47263" w:rsidRDefault="00F47263" w:rsidP="00F47263">
      <w:pPr>
        <w:pStyle w:val="ListParagraph"/>
        <w:numPr>
          <w:ilvl w:val="1"/>
          <w:numId w:val="13"/>
        </w:numPr>
      </w:pPr>
      <w:r>
        <w:t xml:space="preserve">This will populate the </w:t>
      </w:r>
      <w:proofErr w:type="spellStart"/>
      <w:r>
        <w:t>jets_reporting</w:t>
      </w:r>
      <w:proofErr w:type="spellEnd"/>
      <w:r>
        <w:t xml:space="preserve">. </w:t>
      </w:r>
      <w:proofErr w:type="spellStart"/>
      <w:r w:rsidRPr="00F47263">
        <w:t>deltek_labor_hours</w:t>
      </w:r>
      <w:proofErr w:type="spellEnd"/>
      <w:r>
        <w:t xml:space="preserve"> table</w:t>
      </w:r>
    </w:p>
    <w:p w:rsidR="00F47263" w:rsidRPr="00F47263" w:rsidRDefault="00F47263" w:rsidP="00F47263">
      <w:pPr>
        <w:pStyle w:val="IntenseQuote"/>
        <w:jc w:val="left"/>
      </w:pPr>
      <w:r w:rsidRPr="00F47263">
        <w:t xml:space="preserve">Data </w:t>
      </w:r>
      <w:r>
        <w:t>f</w:t>
      </w:r>
      <w:r w:rsidRPr="00F47263">
        <w:t xml:space="preserve">ormat for the </w:t>
      </w:r>
      <w:r>
        <w:t>Deltek.</w:t>
      </w:r>
      <w:r w:rsidRPr="00F47263">
        <w:t>xls data must follow the below format.   Please remove any additional columns and total rows at the end the file</w:t>
      </w:r>
    </w:p>
    <w:p w:rsidR="00F47263" w:rsidRPr="00F47263" w:rsidRDefault="00F47263" w:rsidP="00F47263"/>
    <w:p w:rsidR="00F47263" w:rsidRDefault="00F47263" w:rsidP="00F47263">
      <w:pPr>
        <w:ind w:left="360"/>
        <w:rPr>
          <w:b/>
          <w:bCs/>
          <w:smallCaps/>
        </w:rPr>
      </w:pPr>
      <w:r w:rsidRPr="00F47263">
        <w:rPr>
          <w:noProof/>
          <w:lang w:eastAsia="en-US"/>
        </w:rPr>
        <w:drawing>
          <wp:inline distT="0" distB="0" distL="0" distR="0" wp14:anchorId="64FB28E3" wp14:editId="4179382D">
            <wp:extent cx="594360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53" w:rsidRDefault="00157053" w:rsidP="00157053">
      <w:pPr>
        <w:pStyle w:val="Heading2"/>
      </w:pPr>
      <w:r>
        <w:lastRenderedPageBreak/>
        <w:t>Views</w:t>
      </w:r>
    </w:p>
    <w:p w:rsidR="004B6805" w:rsidRPr="004B6805" w:rsidRDefault="004B6805" w:rsidP="004B6805">
      <w:r>
        <w:t>The reports require the following VIES to be created</w:t>
      </w:r>
    </w:p>
    <w:p w:rsidR="00F47263" w:rsidRPr="00F47263" w:rsidRDefault="00F47263" w:rsidP="00F47263"/>
    <w:p w:rsidR="00A47279" w:rsidRDefault="00A47279" w:rsidP="00A47279">
      <w:pPr>
        <w:pStyle w:val="Heading3"/>
      </w:pPr>
      <w:proofErr w:type="spellStart"/>
      <w:r w:rsidRPr="00A47279">
        <w:t>DELTEK_hours_sum_date</w:t>
      </w:r>
      <w:proofErr w:type="spellEnd"/>
    </w:p>
    <w:p w:rsidR="00A47279" w:rsidRPr="00A47279" w:rsidRDefault="00A47279" w:rsidP="00A47279"/>
    <w:p w:rsidR="00A47279" w:rsidRDefault="00A47279" w:rsidP="00A47279">
      <w:pPr>
        <w:pStyle w:val="code"/>
        <w:ind w:left="576"/>
      </w:pPr>
      <w:r>
        <w:t xml:space="preserve">Drop view </w:t>
      </w:r>
      <w:proofErr w:type="spellStart"/>
      <w:r>
        <w:t>DELTEK_hours_sum_date</w:t>
      </w:r>
      <w:proofErr w:type="spellEnd"/>
      <w:r>
        <w:t xml:space="preserve">; </w:t>
      </w:r>
    </w:p>
    <w:p w:rsidR="00A47279" w:rsidRDefault="00A47279" w:rsidP="00A47279">
      <w:pPr>
        <w:pStyle w:val="code"/>
        <w:ind w:left="576"/>
      </w:pPr>
      <w:r>
        <w:t xml:space="preserve">Create view </w:t>
      </w:r>
      <w:proofErr w:type="spellStart"/>
      <w:r>
        <w:t>DELTEK_hours_sum_date</w:t>
      </w:r>
      <w:proofErr w:type="spellEnd"/>
      <w:r>
        <w:t xml:space="preserve"> AS</w:t>
      </w:r>
    </w:p>
    <w:p w:rsidR="00A47279" w:rsidRDefault="00A47279" w:rsidP="00A47279">
      <w:pPr>
        <w:pStyle w:val="code"/>
        <w:ind w:left="576"/>
      </w:pPr>
      <w:r>
        <w:t xml:space="preserve">Select </w:t>
      </w:r>
      <w:proofErr w:type="spellStart"/>
      <w:r>
        <w:t>p.employee_id</w:t>
      </w:r>
      <w:proofErr w:type="spellEnd"/>
      <w:r>
        <w:t xml:space="preserve">, </w:t>
      </w:r>
      <w:proofErr w:type="gramStart"/>
      <w:r>
        <w:t>upper(</w:t>
      </w:r>
      <w:proofErr w:type="spellStart"/>
      <w:proofErr w:type="gramEnd"/>
      <w:r>
        <w:t>p.employee_full_name</w:t>
      </w:r>
      <w:proofErr w:type="spellEnd"/>
      <w:r>
        <w:t xml:space="preserve">) as </w:t>
      </w:r>
      <w:proofErr w:type="spellStart"/>
      <w:r>
        <w:t>employee_full_name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d.date_hrs_deltek</w:t>
      </w:r>
      <w:proofErr w:type="spellEnd"/>
      <w:r>
        <w:t>, 'YYYY-MM-DD') as DELTEK_DATE, sum(</w:t>
      </w:r>
      <w:proofErr w:type="spellStart"/>
      <w:r>
        <w:t>d.entered_labor_hours</w:t>
      </w:r>
      <w:proofErr w:type="spellEnd"/>
      <w:r>
        <w:t xml:space="preserve">) as DELTEK_HOURS from </w:t>
      </w:r>
      <w:proofErr w:type="spellStart"/>
      <w:r>
        <w:t>deltek_labor_hours</w:t>
      </w:r>
      <w:proofErr w:type="spellEnd"/>
      <w:r>
        <w:t xml:space="preserve"> d,  person p</w:t>
      </w:r>
    </w:p>
    <w:p w:rsidR="00A47279" w:rsidRDefault="00A47279" w:rsidP="00A47279">
      <w:pPr>
        <w:pStyle w:val="code"/>
        <w:ind w:left="576"/>
      </w:pPr>
      <w:proofErr w:type="gramStart"/>
      <w:r>
        <w:t>where</w:t>
      </w:r>
      <w:proofErr w:type="gramEnd"/>
    </w:p>
    <w:p w:rsidR="00A47279" w:rsidRDefault="00A47279" w:rsidP="00A47279">
      <w:pPr>
        <w:pStyle w:val="code"/>
        <w:ind w:left="576"/>
      </w:pPr>
      <w:proofErr w:type="spellStart"/>
      <w:r>
        <w:t>d.employee_full_name</w:t>
      </w:r>
      <w:proofErr w:type="spellEnd"/>
      <w:r>
        <w:t xml:space="preserve"> = </w:t>
      </w:r>
      <w:proofErr w:type="spellStart"/>
      <w:r>
        <w:t>p.employee_full_name</w:t>
      </w:r>
      <w:proofErr w:type="spellEnd"/>
    </w:p>
    <w:p w:rsidR="00A47279" w:rsidRDefault="00A47279" w:rsidP="00A47279">
      <w:pPr>
        <w:pStyle w:val="code"/>
        <w:ind w:left="576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p.employee_id</w:t>
      </w:r>
      <w:proofErr w:type="spellEnd"/>
      <w:r>
        <w:t xml:space="preserve">, </w:t>
      </w:r>
      <w:proofErr w:type="spellStart"/>
      <w:r>
        <w:t>p.employee_full_name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d.date_hrs_deltek</w:t>
      </w:r>
      <w:proofErr w:type="spellEnd"/>
      <w:r>
        <w:t>, 'YYYY-MM-DD')</w:t>
      </w:r>
    </w:p>
    <w:p w:rsidR="00A47279" w:rsidRDefault="00A47279" w:rsidP="00A47279">
      <w:pPr>
        <w:pStyle w:val="code"/>
        <w:ind w:left="576"/>
      </w:pPr>
      <w:proofErr w:type="gramStart"/>
      <w:r>
        <w:t>order</w:t>
      </w:r>
      <w:proofErr w:type="gramEnd"/>
      <w:r>
        <w:t xml:space="preserve"> by upper(</w:t>
      </w:r>
      <w:proofErr w:type="spellStart"/>
      <w:r>
        <w:t>p.employee_full_name</w:t>
      </w:r>
      <w:proofErr w:type="spellEnd"/>
      <w:r>
        <w:t>),</w:t>
      </w:r>
      <w:proofErr w:type="spellStart"/>
      <w:r>
        <w:t>to_char</w:t>
      </w:r>
      <w:proofErr w:type="spellEnd"/>
      <w:r>
        <w:t>(</w:t>
      </w:r>
      <w:proofErr w:type="spellStart"/>
      <w:r>
        <w:t>d.date_hrs_deltek</w:t>
      </w:r>
      <w:proofErr w:type="spellEnd"/>
      <w:r>
        <w:t>, 'YYYY-MM-DD')</w:t>
      </w:r>
    </w:p>
    <w:p w:rsidR="00A47279" w:rsidRDefault="00A47279" w:rsidP="00A47279">
      <w:pPr>
        <w:pStyle w:val="Heading3"/>
      </w:pPr>
      <w:proofErr w:type="spellStart"/>
      <w:r>
        <w:t>JIRA_hours_sum_date</w:t>
      </w:r>
      <w:proofErr w:type="spellEnd"/>
    </w:p>
    <w:p w:rsidR="00A47279" w:rsidRDefault="00A47279" w:rsidP="00A47279">
      <w:pPr>
        <w:pStyle w:val="code"/>
        <w:ind w:left="576"/>
      </w:pPr>
      <w:r>
        <w:t xml:space="preserve">Drop view </w:t>
      </w:r>
      <w:proofErr w:type="spellStart"/>
      <w:r>
        <w:t>JIRA_hours_sum_date</w:t>
      </w:r>
      <w:proofErr w:type="spellEnd"/>
      <w:r>
        <w:t>;</w:t>
      </w:r>
    </w:p>
    <w:p w:rsidR="00A47279" w:rsidRDefault="00A47279" w:rsidP="00A47279">
      <w:pPr>
        <w:pStyle w:val="code"/>
        <w:ind w:left="576"/>
      </w:pPr>
      <w:r>
        <w:t xml:space="preserve">Create view </w:t>
      </w:r>
      <w:proofErr w:type="spellStart"/>
      <w:r>
        <w:t>JIRA_hours_sum_date</w:t>
      </w:r>
      <w:proofErr w:type="spellEnd"/>
      <w:r>
        <w:t xml:space="preserve"> AS</w:t>
      </w:r>
    </w:p>
    <w:p w:rsidR="00A47279" w:rsidRDefault="00A47279" w:rsidP="00A47279">
      <w:pPr>
        <w:pStyle w:val="code"/>
        <w:ind w:left="576"/>
      </w:pPr>
      <w:r>
        <w:t xml:space="preserve">Select </w:t>
      </w:r>
      <w:proofErr w:type="spellStart"/>
      <w:r>
        <w:t>p.employee_id</w:t>
      </w:r>
      <w:proofErr w:type="spellEnd"/>
      <w:r>
        <w:t xml:space="preserve">, </w:t>
      </w:r>
      <w:proofErr w:type="gramStart"/>
      <w:r>
        <w:t>upper(</w:t>
      </w:r>
      <w:proofErr w:type="spellStart"/>
      <w:proofErr w:type="gramEnd"/>
      <w:r>
        <w:t>p.employee_full_name</w:t>
      </w:r>
      <w:proofErr w:type="spellEnd"/>
      <w:r>
        <w:t xml:space="preserve">) as </w:t>
      </w:r>
      <w:proofErr w:type="spellStart"/>
      <w:r>
        <w:t>employee_full_name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j.date</w:t>
      </w:r>
      <w:proofErr w:type="spellEnd"/>
      <w:r>
        <w:t>, 'YYYY-MM-DD') as JIRA_DATE ,sum(</w:t>
      </w:r>
      <w:proofErr w:type="spellStart"/>
      <w:r>
        <w:t>j.time_spent_hour</w:t>
      </w:r>
      <w:proofErr w:type="spellEnd"/>
      <w:r>
        <w:t xml:space="preserve">) as JIRA_HOURS from </w:t>
      </w:r>
      <w:proofErr w:type="spellStart"/>
      <w:r>
        <w:t>jira_logged_work</w:t>
      </w:r>
      <w:proofErr w:type="spellEnd"/>
      <w:r>
        <w:t xml:space="preserve"> j, person p</w:t>
      </w:r>
    </w:p>
    <w:p w:rsidR="00A47279" w:rsidRDefault="00A47279" w:rsidP="00A47279">
      <w:pPr>
        <w:pStyle w:val="code"/>
        <w:ind w:left="576"/>
      </w:pPr>
      <w:proofErr w:type="gramStart"/>
      <w:r>
        <w:t>where</w:t>
      </w:r>
      <w:proofErr w:type="gramEnd"/>
    </w:p>
    <w:p w:rsidR="00A47279" w:rsidRDefault="00A47279" w:rsidP="00A47279">
      <w:pPr>
        <w:pStyle w:val="code"/>
        <w:ind w:left="576"/>
      </w:pPr>
      <w:proofErr w:type="spellStart"/>
      <w:r>
        <w:t>j.username</w:t>
      </w:r>
      <w:proofErr w:type="spellEnd"/>
      <w:r>
        <w:t xml:space="preserve"> = </w:t>
      </w:r>
      <w:proofErr w:type="spellStart"/>
      <w:r>
        <w:t>p.jira_user_name</w:t>
      </w:r>
      <w:proofErr w:type="spellEnd"/>
    </w:p>
    <w:p w:rsidR="00A47279" w:rsidRDefault="00A47279" w:rsidP="00A47279">
      <w:pPr>
        <w:pStyle w:val="code"/>
        <w:ind w:left="576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p.employee_id</w:t>
      </w:r>
      <w:proofErr w:type="spellEnd"/>
      <w:r>
        <w:t xml:space="preserve">, </w:t>
      </w:r>
      <w:proofErr w:type="spellStart"/>
      <w:r>
        <w:t>p.employee_full_name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j.date</w:t>
      </w:r>
      <w:proofErr w:type="spellEnd"/>
      <w:r>
        <w:t>, 'YYYY-MM-DD')</w:t>
      </w:r>
    </w:p>
    <w:p w:rsidR="00A47279" w:rsidRPr="00A47279" w:rsidRDefault="00A47279" w:rsidP="00A47279">
      <w:pPr>
        <w:pStyle w:val="code"/>
        <w:ind w:left="576"/>
      </w:pPr>
      <w:proofErr w:type="gramStart"/>
      <w:r>
        <w:t>order</w:t>
      </w:r>
      <w:proofErr w:type="gramEnd"/>
      <w:r>
        <w:t xml:space="preserve"> by upper(</w:t>
      </w:r>
      <w:proofErr w:type="spellStart"/>
      <w:r>
        <w:t>p.employee_full_name</w:t>
      </w:r>
      <w:proofErr w:type="spellEnd"/>
      <w:r>
        <w:t>),</w:t>
      </w:r>
      <w:proofErr w:type="spellStart"/>
      <w:r>
        <w:t>to_char</w:t>
      </w:r>
      <w:proofErr w:type="spellEnd"/>
      <w:r>
        <w:t>(</w:t>
      </w:r>
      <w:proofErr w:type="spellStart"/>
      <w:r>
        <w:t>j.date</w:t>
      </w:r>
      <w:proofErr w:type="spellEnd"/>
      <w:r>
        <w:t>, 'YYYY-MM-DD')</w:t>
      </w:r>
    </w:p>
    <w:p w:rsidR="00157053" w:rsidRDefault="00157053" w:rsidP="00157053">
      <w:pPr>
        <w:pStyle w:val="Heading2"/>
      </w:pPr>
      <w:r>
        <w:t>Reports</w:t>
      </w:r>
    </w:p>
    <w:p w:rsidR="00157053" w:rsidRDefault="00157053" w:rsidP="00157053">
      <w:pPr>
        <w:pStyle w:val="Heading3"/>
      </w:pPr>
      <w:r>
        <w:t>Missing Data Report</w:t>
      </w:r>
    </w:p>
    <w:p w:rsidR="00157053" w:rsidRPr="00157053" w:rsidRDefault="00157053" w:rsidP="00157053"/>
    <w:p w:rsidR="00157053" w:rsidRDefault="00157053" w:rsidP="00A47279">
      <w:pPr>
        <w:pStyle w:val="code"/>
        <w:ind w:left="708"/>
      </w:pPr>
      <w:r>
        <w:t xml:space="preserve">Select name as </w:t>
      </w:r>
      <w:proofErr w:type="spellStart"/>
      <w:r>
        <w:t>employee_full_name</w:t>
      </w:r>
      <w:proofErr w:type="spellEnd"/>
      <w:r>
        <w:t xml:space="preserve">, date, </w:t>
      </w:r>
      <w:proofErr w:type="gramStart"/>
      <w:r>
        <w:t>sum(</w:t>
      </w:r>
      <w:proofErr w:type="spellStart"/>
      <w:proofErr w:type="gramEnd"/>
      <w:r>
        <w:t>d_hours</w:t>
      </w:r>
      <w:proofErr w:type="spellEnd"/>
      <w:r>
        <w:t xml:space="preserve">) as </w:t>
      </w:r>
      <w:proofErr w:type="spellStart"/>
      <w:r>
        <w:t>deltek_hours</w:t>
      </w:r>
      <w:proofErr w:type="spellEnd"/>
      <w:r>
        <w:t>, sum(</w:t>
      </w:r>
      <w:proofErr w:type="spellStart"/>
      <w:r>
        <w:t>j_hours</w:t>
      </w:r>
      <w:proofErr w:type="spellEnd"/>
      <w:r>
        <w:t xml:space="preserve">) as </w:t>
      </w:r>
      <w:proofErr w:type="spellStart"/>
      <w:r>
        <w:t>jira_hours</w:t>
      </w:r>
      <w:proofErr w:type="spellEnd"/>
    </w:p>
    <w:p w:rsidR="00157053" w:rsidRDefault="00157053" w:rsidP="00A47279">
      <w:pPr>
        <w:pStyle w:val="code"/>
        <w:ind w:left="708"/>
      </w:pPr>
      <w:r>
        <w:t>FROM (</w:t>
      </w:r>
    </w:p>
    <w:p w:rsidR="00157053" w:rsidRDefault="00157053" w:rsidP="00A47279">
      <w:pPr>
        <w:pStyle w:val="code"/>
        <w:ind w:left="708"/>
      </w:pPr>
      <w:r>
        <w:t xml:space="preserve">Select </w:t>
      </w:r>
      <w:proofErr w:type="spellStart"/>
      <w:r>
        <w:t>DELTEK_Hours.employee_full_name</w:t>
      </w:r>
      <w:proofErr w:type="spellEnd"/>
      <w:r>
        <w:t xml:space="preserve"> as </w:t>
      </w:r>
      <w:proofErr w:type="spellStart"/>
      <w:r>
        <w:t>name</w:t>
      </w:r>
      <w:proofErr w:type="gramStart"/>
      <w:r>
        <w:t>,DELTEK</w:t>
      </w:r>
      <w:proofErr w:type="gramEnd"/>
      <w:r>
        <w:t>_Hours.deltek_date</w:t>
      </w:r>
      <w:proofErr w:type="spellEnd"/>
      <w:r>
        <w:t xml:space="preserve"> as Date, </w:t>
      </w:r>
      <w:proofErr w:type="spellStart"/>
      <w:r>
        <w:t>DELTEK_Hours.deltek_hours</w:t>
      </w:r>
      <w:proofErr w:type="spellEnd"/>
      <w:r>
        <w:t xml:space="preserve"> AS D_HOURS, 0 as J_HOURS from  </w:t>
      </w:r>
      <w:proofErr w:type="spellStart"/>
      <w:r>
        <w:t>DELTEK_Hours_sum_date</w:t>
      </w:r>
      <w:proofErr w:type="spellEnd"/>
      <w:r>
        <w:t xml:space="preserve"> DELTEK_HOURS</w:t>
      </w:r>
    </w:p>
    <w:p w:rsidR="00157053" w:rsidRDefault="00157053" w:rsidP="00A47279">
      <w:pPr>
        <w:pStyle w:val="code"/>
        <w:ind w:left="708"/>
      </w:pPr>
      <w:r>
        <w:t>Union</w:t>
      </w:r>
    </w:p>
    <w:p w:rsidR="00157053" w:rsidRDefault="00157053" w:rsidP="00A47279">
      <w:pPr>
        <w:pStyle w:val="code"/>
        <w:ind w:left="708"/>
      </w:pPr>
      <w:proofErr w:type="gramStart"/>
      <w:r>
        <w:lastRenderedPageBreak/>
        <w:t xml:space="preserve">Select  </w:t>
      </w:r>
      <w:proofErr w:type="spellStart"/>
      <w:r>
        <w:t>JIRA</w:t>
      </w:r>
      <w:proofErr w:type="gramEnd"/>
      <w:r>
        <w:t>_HOURS.employee_full_name</w:t>
      </w:r>
      <w:proofErr w:type="spellEnd"/>
      <w:r>
        <w:t xml:space="preserve"> as </w:t>
      </w:r>
      <w:proofErr w:type="spellStart"/>
      <w:r>
        <w:t>name,JIRA_Hours.jira_date</w:t>
      </w:r>
      <w:proofErr w:type="spellEnd"/>
      <w:r>
        <w:t xml:space="preserve"> as Date, 0 AS D_HOURS, </w:t>
      </w:r>
      <w:proofErr w:type="spellStart"/>
      <w:r>
        <w:t>JIRA_Hours.jira_hours</w:t>
      </w:r>
      <w:proofErr w:type="spellEnd"/>
      <w:r>
        <w:t xml:space="preserve"> as J_HOURS from  </w:t>
      </w:r>
      <w:proofErr w:type="spellStart"/>
      <w:r>
        <w:t>JIRA_Hours_sum_date</w:t>
      </w:r>
      <w:proofErr w:type="spellEnd"/>
      <w:r>
        <w:t xml:space="preserve"> JIRA_HOURS</w:t>
      </w:r>
    </w:p>
    <w:p w:rsidR="00157053" w:rsidRDefault="00157053" w:rsidP="00A47279">
      <w:pPr>
        <w:pStyle w:val="code"/>
        <w:ind w:left="708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name,Date</w:t>
      </w:r>
      <w:proofErr w:type="spellEnd"/>
    </w:p>
    <w:p w:rsidR="00157053" w:rsidRDefault="00157053" w:rsidP="00A47279">
      <w:pPr>
        <w:pStyle w:val="code"/>
        <w:ind w:left="708"/>
      </w:pPr>
      <w:r>
        <w:t xml:space="preserve">) as </w:t>
      </w:r>
      <w:proofErr w:type="spellStart"/>
      <w:r w:rsidR="000013B1">
        <w:t>missing_data</w:t>
      </w:r>
      <w:proofErr w:type="spellEnd"/>
    </w:p>
    <w:p w:rsidR="00157053" w:rsidRDefault="00157053" w:rsidP="00A47279">
      <w:pPr>
        <w:pStyle w:val="code"/>
        <w:ind w:left="708"/>
      </w:pPr>
      <w:proofErr w:type="gramStart"/>
      <w:r>
        <w:t>group</w:t>
      </w:r>
      <w:proofErr w:type="gramEnd"/>
      <w:r>
        <w:t xml:space="preserve"> by name, date</w:t>
      </w:r>
    </w:p>
    <w:p w:rsidR="00157053" w:rsidRDefault="00157053" w:rsidP="00A47279">
      <w:pPr>
        <w:pStyle w:val="code"/>
        <w:ind w:left="708"/>
      </w:pPr>
      <w:proofErr w:type="gramStart"/>
      <w:r>
        <w:t>order</w:t>
      </w:r>
      <w:proofErr w:type="gramEnd"/>
      <w:r>
        <w:t xml:space="preserve"> by name, date</w:t>
      </w:r>
    </w:p>
    <w:p w:rsidR="000013B1" w:rsidRDefault="000013B1"/>
    <w:p w:rsidR="00157053" w:rsidRPr="00157053" w:rsidRDefault="00157053" w:rsidP="00157053"/>
    <w:p w:rsidR="002522F3" w:rsidRDefault="000013B1">
      <w:pPr>
        <w:pStyle w:val="Heading1"/>
      </w:pPr>
      <w:r>
        <w:t xml:space="preserve">File </w:t>
      </w:r>
      <w:r w:rsidR="00527947">
        <w:t>Processing</w:t>
      </w:r>
    </w:p>
    <w:p w:rsidR="007C26F7" w:rsidRDefault="007C26F7" w:rsidP="007C26F7">
      <w:pPr>
        <w:pStyle w:val="Heading2"/>
      </w:pPr>
      <w:proofErr w:type="spellStart"/>
      <w:r w:rsidRPr="007C26F7">
        <w:t>Deltek_to_Person.ktr</w:t>
      </w:r>
      <w:proofErr w:type="spellEnd"/>
    </w:p>
    <w:p w:rsidR="007C26F7" w:rsidRDefault="007C26F7" w:rsidP="007C26F7">
      <w:r>
        <w:rPr>
          <w:noProof/>
          <w:lang w:eastAsia="en-US"/>
        </w:rPr>
        <w:drawing>
          <wp:inline distT="0" distB="0" distL="0" distR="0" wp14:anchorId="7055A9D1" wp14:editId="097ED3D8">
            <wp:extent cx="5943600" cy="173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F7" w:rsidRDefault="007C26F7" w:rsidP="007C26F7">
      <w:pPr>
        <w:pStyle w:val="Heading3"/>
      </w:pPr>
      <w:r w:rsidRPr="007C26F7">
        <w:t>Insert / Update Person</w:t>
      </w:r>
    </w:p>
    <w:p w:rsidR="007C26F7" w:rsidRDefault="007C26F7" w:rsidP="007C26F7"/>
    <w:p w:rsidR="007C26F7" w:rsidRDefault="007C26F7" w:rsidP="007C26F7">
      <w:r>
        <w:rPr>
          <w:noProof/>
          <w:lang w:eastAsia="en-US"/>
        </w:rPr>
        <w:drawing>
          <wp:inline distT="0" distB="0" distL="0" distR="0" wp14:anchorId="7C6F0E15" wp14:editId="48F17CC8">
            <wp:extent cx="5943600" cy="1042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F7" w:rsidRPr="007C26F7" w:rsidRDefault="007C26F7" w:rsidP="007C26F7"/>
    <w:p w:rsidR="007C26F7" w:rsidRDefault="007C26F7" w:rsidP="007C26F7">
      <w:pPr>
        <w:pStyle w:val="Heading2"/>
      </w:pPr>
      <w:proofErr w:type="spellStart"/>
      <w:r w:rsidRPr="007C26F7">
        <w:lastRenderedPageBreak/>
        <w:t>JIRA_to_Work_Log_Hours.ktr</w:t>
      </w:r>
      <w:proofErr w:type="spellEnd"/>
    </w:p>
    <w:p w:rsidR="007C26F7" w:rsidRDefault="007C26F7" w:rsidP="007C26F7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7BE4740A" wp14:editId="2A404EF4">
            <wp:extent cx="5943600" cy="1948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F7" w:rsidRDefault="007C26F7" w:rsidP="007C26F7"/>
    <w:p w:rsidR="007C26F7" w:rsidRDefault="007C26F7" w:rsidP="007C26F7">
      <w:pPr>
        <w:pStyle w:val="Heading3"/>
      </w:pPr>
      <w:r w:rsidRPr="007C26F7">
        <w:t xml:space="preserve">Insert / Update </w:t>
      </w:r>
      <w:proofErr w:type="spellStart"/>
      <w:r w:rsidRPr="007C26F7">
        <w:t>JIRA_logged_work</w:t>
      </w:r>
      <w:proofErr w:type="spellEnd"/>
    </w:p>
    <w:p w:rsidR="007C26F7" w:rsidRPr="007C26F7" w:rsidRDefault="004C2D47" w:rsidP="007C26F7">
      <w:r>
        <w:rPr>
          <w:noProof/>
          <w:lang w:eastAsia="en-US"/>
        </w:rPr>
        <w:drawing>
          <wp:inline distT="0" distB="0" distL="0" distR="0" wp14:anchorId="1305B9A7" wp14:editId="5DAFF390">
            <wp:extent cx="50482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B1" w:rsidRDefault="000013B1" w:rsidP="000013B1">
      <w:pPr>
        <w:pStyle w:val="Heading2"/>
      </w:pPr>
      <w:proofErr w:type="spellStart"/>
      <w:r w:rsidRPr="000013B1">
        <w:t>Deltek_to_Enter_Labor_Hours.ktr</w:t>
      </w:r>
      <w:proofErr w:type="spellEnd"/>
    </w:p>
    <w:p w:rsidR="000013B1" w:rsidRDefault="000013B1" w:rsidP="000013B1">
      <w:r>
        <w:rPr>
          <w:noProof/>
          <w:lang w:eastAsia="en-US"/>
        </w:rPr>
        <w:drawing>
          <wp:inline distT="0" distB="0" distL="0" distR="0" wp14:anchorId="0F5BF2B8" wp14:editId="466291B6">
            <wp:extent cx="5943600" cy="207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B1" w:rsidRDefault="000013B1" w:rsidP="000013B1">
      <w:pPr>
        <w:pStyle w:val="Heading3"/>
      </w:pPr>
      <w:r w:rsidRPr="000013B1">
        <w:t xml:space="preserve">Insert / Update </w:t>
      </w:r>
      <w:proofErr w:type="spellStart"/>
      <w:r w:rsidRPr="000013B1">
        <w:t>deltek_labor_hours</w:t>
      </w:r>
      <w:proofErr w:type="spellEnd"/>
    </w:p>
    <w:p w:rsidR="004C2D47" w:rsidRPr="004C2D47" w:rsidRDefault="004C2D47" w:rsidP="004C2D47"/>
    <w:p w:rsidR="000013B1" w:rsidRPr="000013B1" w:rsidRDefault="004C2D47" w:rsidP="000013B1">
      <w:r>
        <w:rPr>
          <w:noProof/>
          <w:lang w:eastAsia="en-US"/>
        </w:rPr>
        <w:lastRenderedPageBreak/>
        <w:drawing>
          <wp:inline distT="0" distB="0" distL="0" distR="0" wp14:anchorId="5C6011AD" wp14:editId="07BD58C5">
            <wp:extent cx="5943600" cy="1748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B1" w:rsidRPr="000013B1" w:rsidRDefault="000013B1" w:rsidP="000013B1"/>
    <w:p w:rsidR="000013B1" w:rsidRDefault="000013B1" w:rsidP="000013B1"/>
    <w:p w:rsidR="000013B1" w:rsidRPr="000013B1" w:rsidRDefault="000013B1" w:rsidP="000013B1"/>
    <w:p w:rsidR="004C2D47" w:rsidRDefault="004C2D47" w:rsidP="004C2D47">
      <w:pPr>
        <w:pStyle w:val="Heading3"/>
      </w:pPr>
      <w:proofErr w:type="spellStart"/>
      <w:r>
        <w:t>Report_Missing_Data_Analysis</w:t>
      </w:r>
      <w:proofErr w:type="spellEnd"/>
    </w:p>
    <w:p w:rsidR="004C2D47" w:rsidRDefault="004C2D47" w:rsidP="004C2D47">
      <w:r>
        <w:rPr>
          <w:noProof/>
          <w:lang w:eastAsia="en-US"/>
        </w:rPr>
        <w:drawing>
          <wp:inline distT="0" distB="0" distL="0" distR="0" wp14:anchorId="420E3A0B" wp14:editId="06238CEA">
            <wp:extent cx="594360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47" w:rsidRDefault="004C2D47" w:rsidP="004C2D47">
      <w:pPr>
        <w:pStyle w:val="Heading4"/>
      </w:pPr>
      <w:r>
        <w:t xml:space="preserve">Select </w:t>
      </w:r>
      <w:proofErr w:type="spellStart"/>
      <w:r>
        <w:t>Missing_Data_Analysis</w:t>
      </w:r>
      <w:proofErr w:type="spellEnd"/>
    </w:p>
    <w:p w:rsidR="004C2D47" w:rsidRDefault="004C2D47" w:rsidP="004C2D47">
      <w:r>
        <w:rPr>
          <w:noProof/>
          <w:lang w:eastAsia="en-US"/>
        </w:rPr>
        <w:drawing>
          <wp:inline distT="0" distB="0" distL="0" distR="0" wp14:anchorId="56BF8FCF" wp14:editId="5D989D57">
            <wp:extent cx="5943600" cy="108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47" w:rsidRDefault="004C2D47" w:rsidP="004C2D47">
      <w:pPr>
        <w:pStyle w:val="Heading4"/>
      </w:pPr>
      <w:r w:rsidRPr="004C2D47">
        <w:lastRenderedPageBreak/>
        <w:t xml:space="preserve">Microsoft Excel Output </w:t>
      </w:r>
      <w:proofErr w:type="gramStart"/>
      <w:r w:rsidRPr="004C2D47">
        <w:t>-  _</w:t>
      </w:r>
      <w:proofErr w:type="gramEnd"/>
      <w:r w:rsidRPr="004C2D47">
        <w:t>output\</w:t>
      </w:r>
      <w:proofErr w:type="spellStart"/>
      <w:r w:rsidRPr="004C2D47">
        <w:t>report_missing_data</w:t>
      </w:r>
      <w:proofErr w:type="spellEnd"/>
      <w:r w:rsidRPr="004C2D47">
        <w:t>\</w:t>
      </w:r>
      <w:proofErr w:type="spellStart"/>
      <w:r w:rsidRPr="004C2D47">
        <w:t>report_missing_data_analysis</w:t>
      </w:r>
      <w:proofErr w:type="spellEnd"/>
    </w:p>
    <w:p w:rsidR="004C2D47" w:rsidRDefault="004C2D47" w:rsidP="004C2D47">
      <w:r>
        <w:rPr>
          <w:noProof/>
          <w:lang w:eastAsia="en-US"/>
        </w:rPr>
        <w:drawing>
          <wp:inline distT="0" distB="0" distL="0" distR="0" wp14:anchorId="37CFA0CE" wp14:editId="73CF3F49">
            <wp:extent cx="5943600" cy="1963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47" w:rsidRDefault="004C2D47" w:rsidP="004C2D47"/>
    <w:p w:rsidR="004C2D47" w:rsidRDefault="004C2D47">
      <w:r>
        <w:br w:type="page"/>
      </w:r>
    </w:p>
    <w:p w:rsidR="004C2D47" w:rsidRPr="004C2D47" w:rsidRDefault="004C2D47" w:rsidP="004C2D47"/>
    <w:p w:rsidR="002522F3" w:rsidRDefault="00527947" w:rsidP="00527947">
      <w:pPr>
        <w:pStyle w:val="Heading2"/>
      </w:pPr>
      <w:r>
        <w:t>Test Case</w:t>
      </w:r>
      <w:r w:rsidR="007C26F7">
        <w:t>s</w:t>
      </w:r>
    </w:p>
    <w:p w:rsidR="00527947" w:rsidRDefault="00527947" w:rsidP="00527947"/>
    <w:p w:rsidR="00527947" w:rsidRDefault="004C2D47" w:rsidP="00527947">
      <w:pPr>
        <w:pStyle w:val="Heading3"/>
      </w:pPr>
      <w:proofErr w:type="spellStart"/>
      <w:r>
        <w:t>Deltek_</w:t>
      </w:r>
      <w:r w:rsidR="00527947">
        <w:t>labor_hours</w:t>
      </w:r>
      <w:proofErr w:type="spellEnd"/>
      <w:r w:rsidR="00527947">
        <w:t xml:space="preserve"> for an Employee for a specific Date</w:t>
      </w:r>
      <w:r>
        <w:t xml:space="preserve">  </w:t>
      </w:r>
    </w:p>
    <w:p w:rsidR="004C2D47" w:rsidRDefault="004C2D47" w:rsidP="004C2D47">
      <w:r>
        <w:rPr>
          <w:noProof/>
          <w:lang w:eastAsia="en-US"/>
        </w:rPr>
        <w:drawing>
          <wp:inline distT="0" distB="0" distL="0" distR="0" wp14:anchorId="72E80318" wp14:editId="2AD52E12">
            <wp:extent cx="5943600" cy="42456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47" w:rsidRPr="004C2D47" w:rsidRDefault="004C2D47" w:rsidP="004C2D4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D47" w:rsidTr="004C2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2D47" w:rsidRDefault="004C2D47" w:rsidP="00527947">
            <w:r>
              <w:t>Rule</w:t>
            </w:r>
          </w:p>
        </w:tc>
        <w:tc>
          <w:tcPr>
            <w:tcW w:w="3117" w:type="dxa"/>
          </w:tcPr>
          <w:p w:rsidR="004C2D47" w:rsidRDefault="004C2D47" w:rsidP="00527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117" w:type="dxa"/>
          </w:tcPr>
          <w:p w:rsidR="004C2D47" w:rsidRDefault="004C2D47" w:rsidP="00527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D47" w:rsidTr="004C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2D47" w:rsidRDefault="004C2D47" w:rsidP="00527947">
            <w:r>
              <w:t xml:space="preserve">Any  field above that does not match </w:t>
            </w:r>
          </w:p>
        </w:tc>
        <w:tc>
          <w:tcPr>
            <w:tcW w:w="3117" w:type="dxa"/>
          </w:tcPr>
          <w:p w:rsidR="004C2D47" w:rsidRDefault="004C2D47" w:rsidP="0052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record is inserted in to the </w:t>
            </w:r>
            <w:proofErr w:type="spellStart"/>
            <w:r w:rsidRPr="004C2D47">
              <w:t>deltek_labor_hours</w:t>
            </w:r>
            <w:proofErr w:type="spellEnd"/>
            <w:r>
              <w:t xml:space="preserve"> table</w:t>
            </w:r>
          </w:p>
        </w:tc>
        <w:tc>
          <w:tcPr>
            <w:tcW w:w="3117" w:type="dxa"/>
          </w:tcPr>
          <w:p w:rsidR="004C2D47" w:rsidRDefault="004C2D47" w:rsidP="0052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D47" w:rsidTr="004C2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2D47" w:rsidRDefault="004C2D47" w:rsidP="004C2D47">
            <w:r>
              <w:t xml:space="preserve">All </w:t>
            </w:r>
            <w:r>
              <w:t xml:space="preserve"> field</w:t>
            </w:r>
            <w:r>
              <w:t>s</w:t>
            </w:r>
            <w:r>
              <w:t xml:space="preserve"> above match</w:t>
            </w:r>
          </w:p>
        </w:tc>
        <w:tc>
          <w:tcPr>
            <w:tcW w:w="3117" w:type="dxa"/>
          </w:tcPr>
          <w:p w:rsidR="004C2D47" w:rsidRDefault="004C2D47" w:rsidP="004C2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in </w:t>
            </w:r>
            <w:proofErr w:type="spellStart"/>
            <w:r>
              <w:t>deltek_labor_hours</w:t>
            </w:r>
            <w:proofErr w:type="spellEnd"/>
            <w:r>
              <w:t xml:space="preserve"> is updated based on mapping </w:t>
            </w:r>
          </w:p>
        </w:tc>
        <w:tc>
          <w:tcPr>
            <w:tcW w:w="3117" w:type="dxa"/>
          </w:tcPr>
          <w:p w:rsidR="004C2D47" w:rsidRDefault="004C2D47" w:rsidP="0052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D47" w:rsidTr="004C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2D47" w:rsidRDefault="004C2D47" w:rsidP="00527947"/>
        </w:tc>
        <w:tc>
          <w:tcPr>
            <w:tcW w:w="3117" w:type="dxa"/>
          </w:tcPr>
          <w:p w:rsidR="004C2D47" w:rsidRDefault="004C2D47" w:rsidP="0052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C2D47" w:rsidRDefault="004C2D47" w:rsidP="00527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D47" w:rsidTr="004C2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2D47" w:rsidRDefault="004C2D47" w:rsidP="00527947"/>
        </w:tc>
        <w:tc>
          <w:tcPr>
            <w:tcW w:w="3117" w:type="dxa"/>
          </w:tcPr>
          <w:p w:rsidR="004C2D47" w:rsidRDefault="004C2D47" w:rsidP="0052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C2D47" w:rsidRDefault="004C2D47" w:rsidP="00527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7947" w:rsidRDefault="00527947" w:rsidP="00527947"/>
    <w:p w:rsidR="004B6A9F" w:rsidRDefault="004C2D47" w:rsidP="004C2D47">
      <w:pPr>
        <w:pStyle w:val="Heading3"/>
      </w:pPr>
      <w:proofErr w:type="spellStart"/>
      <w:r w:rsidRPr="004C2D47">
        <w:lastRenderedPageBreak/>
        <w:t>JIRA_logged_work</w:t>
      </w:r>
      <w:proofErr w:type="spellEnd"/>
      <w:r>
        <w:t xml:space="preserve"> </w:t>
      </w:r>
      <w:r>
        <w:t xml:space="preserve">for an Employee for a specific Date  </w:t>
      </w:r>
    </w:p>
    <w:p w:rsidR="004B6A9F" w:rsidRDefault="004C2D47" w:rsidP="00527947">
      <w:r>
        <w:rPr>
          <w:noProof/>
          <w:lang w:eastAsia="en-US"/>
        </w:rPr>
        <w:drawing>
          <wp:inline distT="0" distB="0" distL="0" distR="0" wp14:anchorId="6B8D85EC" wp14:editId="4DED1E17">
            <wp:extent cx="5153025" cy="4933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D47" w:rsidTr="00AE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2D47" w:rsidRDefault="004C2D47" w:rsidP="00AE613B">
            <w:r>
              <w:t>Rule</w:t>
            </w:r>
          </w:p>
        </w:tc>
        <w:tc>
          <w:tcPr>
            <w:tcW w:w="3117" w:type="dxa"/>
          </w:tcPr>
          <w:p w:rsidR="004C2D47" w:rsidRDefault="004C2D47" w:rsidP="00AE6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117" w:type="dxa"/>
          </w:tcPr>
          <w:p w:rsidR="004C2D47" w:rsidRDefault="004C2D47" w:rsidP="00AE6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D47" w:rsidTr="00AE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2D47" w:rsidRDefault="004C2D47" w:rsidP="00AE613B">
            <w:r>
              <w:t xml:space="preserve">Any  field above that does not match </w:t>
            </w:r>
          </w:p>
        </w:tc>
        <w:tc>
          <w:tcPr>
            <w:tcW w:w="3117" w:type="dxa"/>
          </w:tcPr>
          <w:p w:rsidR="004C2D47" w:rsidRDefault="004C2D47" w:rsidP="00AE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record is inserted in to the </w:t>
            </w:r>
            <w:proofErr w:type="spellStart"/>
            <w:r w:rsidRPr="004C2D47">
              <w:t>JIRA_logged_work</w:t>
            </w:r>
            <w:proofErr w:type="spellEnd"/>
            <w:r>
              <w:t xml:space="preserve"> </w:t>
            </w:r>
            <w:r>
              <w:t>table</w:t>
            </w:r>
          </w:p>
        </w:tc>
        <w:tc>
          <w:tcPr>
            <w:tcW w:w="3117" w:type="dxa"/>
          </w:tcPr>
          <w:p w:rsidR="004C2D47" w:rsidRDefault="004C2D47" w:rsidP="00AE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D47" w:rsidTr="00AE6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2D47" w:rsidRDefault="004C2D47" w:rsidP="00AE613B">
            <w:r>
              <w:t>All  fields above match</w:t>
            </w:r>
          </w:p>
        </w:tc>
        <w:tc>
          <w:tcPr>
            <w:tcW w:w="3117" w:type="dxa"/>
          </w:tcPr>
          <w:p w:rsidR="004C2D47" w:rsidRDefault="004C2D47" w:rsidP="00AE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in </w:t>
            </w:r>
            <w:proofErr w:type="spellStart"/>
            <w:r w:rsidRPr="004C2D47">
              <w:t>JIRA_logged_work</w:t>
            </w:r>
            <w:r>
              <w:t>is</w:t>
            </w:r>
            <w:proofErr w:type="spellEnd"/>
            <w:r>
              <w:t xml:space="preserve"> updated based on mapping </w:t>
            </w:r>
          </w:p>
        </w:tc>
        <w:tc>
          <w:tcPr>
            <w:tcW w:w="3117" w:type="dxa"/>
          </w:tcPr>
          <w:p w:rsidR="004C2D47" w:rsidRDefault="004C2D47" w:rsidP="00AE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D47" w:rsidTr="00AE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2D47" w:rsidRDefault="004C2D47" w:rsidP="00AE613B"/>
        </w:tc>
        <w:tc>
          <w:tcPr>
            <w:tcW w:w="3117" w:type="dxa"/>
          </w:tcPr>
          <w:p w:rsidR="004C2D47" w:rsidRDefault="004C2D47" w:rsidP="00AE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C2D47" w:rsidRDefault="004C2D47" w:rsidP="00AE6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D47" w:rsidTr="00AE6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C2D47" w:rsidRDefault="004C2D47" w:rsidP="00AE613B"/>
        </w:tc>
        <w:tc>
          <w:tcPr>
            <w:tcW w:w="3117" w:type="dxa"/>
          </w:tcPr>
          <w:p w:rsidR="004C2D47" w:rsidRDefault="004C2D47" w:rsidP="00AE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4C2D47" w:rsidRDefault="004C2D47" w:rsidP="00AE6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2D47" w:rsidRPr="00527947" w:rsidRDefault="004C2D47" w:rsidP="00527947"/>
    <w:sectPr w:rsidR="004C2D47" w:rsidRPr="0052794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EA5" w:rsidRDefault="00C62EA5" w:rsidP="009D1F0F">
      <w:pPr>
        <w:spacing w:after="0" w:line="240" w:lineRule="auto"/>
      </w:pPr>
      <w:r>
        <w:separator/>
      </w:r>
    </w:p>
  </w:endnote>
  <w:endnote w:type="continuationSeparator" w:id="0">
    <w:p w:rsidR="00C62EA5" w:rsidRDefault="00C62EA5" w:rsidP="009D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F0F" w:rsidRDefault="009D1F0F">
    <w:pPr>
      <w:pStyle w:val="Footer"/>
      <w:pBdr>
        <w:top w:val="single" w:sz="4" w:space="8" w:color="F07F09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8</w:t>
    </w:r>
    <w:r>
      <w:rPr>
        <w:noProof/>
        <w:color w:val="404040" w:themeColor="text1" w:themeTint="BF"/>
      </w:rPr>
      <w:fldChar w:fldCharType="end"/>
    </w:r>
  </w:p>
  <w:p w:rsidR="009D1F0F" w:rsidRDefault="009D1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EA5" w:rsidRDefault="00C62EA5" w:rsidP="009D1F0F">
      <w:pPr>
        <w:spacing w:after="0" w:line="240" w:lineRule="auto"/>
      </w:pPr>
      <w:r>
        <w:separator/>
      </w:r>
    </w:p>
  </w:footnote>
  <w:footnote w:type="continuationSeparator" w:id="0">
    <w:p w:rsidR="00C62EA5" w:rsidRDefault="00C62EA5" w:rsidP="009D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F0F" w:rsidRDefault="009D1F0F">
    <w:pPr>
      <w:pBdr>
        <w:left w:val="single" w:sz="12" w:space="11" w:color="F07F09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B35E0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B35E06" w:themeColor="accent1" w:themeShade="BF"/>
          <w:sz w:val="26"/>
          <w:szCs w:val="26"/>
        </w:rPr>
        <w:alias w:val="Title"/>
        <w:tag w:val=""/>
        <w:id w:val="-932208079"/>
        <w:placeholder>
          <w:docPart w:val="3BD6FC309D5C4230BA9296B68EE8C1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B35E06" w:themeColor="accent1" w:themeShade="BF"/>
            <w:sz w:val="26"/>
            <w:szCs w:val="26"/>
          </w:rPr>
          <w:t>Jets Reporting Instructions (DRAFT)</w:t>
        </w:r>
      </w:sdtContent>
    </w:sdt>
  </w:p>
  <w:p w:rsidR="009D1F0F" w:rsidRDefault="009D1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01BD"/>
    <w:multiLevelType w:val="hybridMultilevel"/>
    <w:tmpl w:val="E452AC9A"/>
    <w:lvl w:ilvl="0" w:tplc="B05679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8470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8A4C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47"/>
    <w:rsid w:val="000013B1"/>
    <w:rsid w:val="00157053"/>
    <w:rsid w:val="002522F3"/>
    <w:rsid w:val="004A7CA2"/>
    <w:rsid w:val="004B6805"/>
    <w:rsid w:val="004B6A9F"/>
    <w:rsid w:val="004C2D47"/>
    <w:rsid w:val="00527947"/>
    <w:rsid w:val="006E7BF3"/>
    <w:rsid w:val="007C26F7"/>
    <w:rsid w:val="009D1F0F"/>
    <w:rsid w:val="00A47279"/>
    <w:rsid w:val="00A82C4F"/>
    <w:rsid w:val="00C62EA5"/>
    <w:rsid w:val="00DF1032"/>
    <w:rsid w:val="00F310BA"/>
    <w:rsid w:val="00F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E6F4D-7D09-4B94-A066-DF8DBEE6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qFormat/>
    <w:rsid w:val="00157053"/>
    <w:pPr>
      <w:spacing w:after="0"/>
    </w:pPr>
    <w:rPr>
      <w:rFonts w:ascii="Courier New" w:hAnsi="Courier New"/>
    </w:rPr>
  </w:style>
  <w:style w:type="table" w:styleId="TableGrid">
    <w:name w:val="Table Grid"/>
    <w:basedOn w:val="TableNormal"/>
    <w:uiPriority w:val="39"/>
    <w:rsid w:val="006E7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C2D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D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F0F"/>
  </w:style>
  <w:style w:type="paragraph" w:styleId="Footer">
    <w:name w:val="footer"/>
    <w:basedOn w:val="Normal"/>
    <w:link w:val="FooterChar"/>
    <w:uiPriority w:val="99"/>
    <w:unhideWhenUsed/>
    <w:qFormat/>
    <w:rsid w:val="009D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Chasin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D6FC309D5C4230BA9296B68EE8C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31A48-FB06-4B2F-94BD-E0A40B89D912}"/>
      </w:docPartPr>
      <w:docPartBody>
        <w:p w:rsidR="00000000" w:rsidRDefault="00A0195D" w:rsidP="00A0195D">
          <w:pPr>
            <w:pStyle w:val="3BD6FC309D5C4230BA9296B68EE8C153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5D"/>
    <w:rsid w:val="005F57F7"/>
    <w:rsid w:val="00A0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6FC309D5C4230BA9296B68EE8C153">
    <w:name w:val="3BD6FC309D5C4230BA9296B68EE8C153"/>
    <w:rsid w:val="00A0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FEBAA-71B1-4C40-A27D-5C5D1D53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1350</TotalTime>
  <Pages>9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Jets Reporting Instructions (DRAFT)</dc:title>
  <dc:creator>Eric Chasin</dc:creator>
  <cp:keywords/>
  <cp:lastModifiedBy>Eric Chasin</cp:lastModifiedBy>
  <cp:revision>11</cp:revision>
  <dcterms:created xsi:type="dcterms:W3CDTF">2016-05-29T01:40:00Z</dcterms:created>
  <dcterms:modified xsi:type="dcterms:W3CDTF">2016-05-30T19:09:00Z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